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12A0" w14:textId="77777777" w:rsidR="001935D8" w:rsidRPr="001935D8" w:rsidRDefault="001935D8" w:rsidP="001935D8">
      <w:pPr>
        <w:pStyle w:val="Title"/>
        <w:rPr>
          <w:sz w:val="56"/>
          <w:lang w:val="de-DE"/>
        </w:rPr>
      </w:pPr>
      <w:r w:rsidRPr="001935D8">
        <w:rPr>
          <w:sz w:val="56"/>
          <w:lang w:val="de-DE"/>
        </w:rPr>
        <w:t>Zeke Soh</w:t>
      </w:r>
    </w:p>
    <w:p w14:paraId="427ADF1F" w14:textId="52B858BF" w:rsidR="008A480D" w:rsidRDefault="001935D8" w:rsidP="00E042DE">
      <w:pPr>
        <w:pStyle w:val="ContactInfo"/>
        <w:rPr>
          <w:lang w:val="en-SG"/>
        </w:rPr>
      </w:pPr>
      <w:proofErr w:type="spellStart"/>
      <w:r w:rsidRPr="00665086">
        <w:rPr>
          <w:lang w:val="en-SG"/>
        </w:rPr>
        <w:t>Github</w:t>
      </w:r>
      <w:proofErr w:type="spellEnd"/>
      <w:r w:rsidRPr="00665086">
        <w:rPr>
          <w:lang w:val="en-SG"/>
        </w:rPr>
        <w:t xml:space="preserve">: </w:t>
      </w:r>
      <w:hyperlink r:id="rId8" w:history="1">
        <w:r w:rsidR="00010ED2">
          <w:rPr>
            <w:rStyle w:val="Hyperlink"/>
          </w:rPr>
          <w:t>https://github.com/zsoh97</w:t>
        </w:r>
      </w:hyperlink>
      <w:r w:rsidR="00010ED2" w:rsidRPr="00665086">
        <w:rPr>
          <w:lang w:val="en-SG"/>
        </w:rPr>
        <w:t xml:space="preserve"> </w:t>
      </w:r>
    </w:p>
    <w:p w14:paraId="4894CE85" w14:textId="11534496" w:rsidR="00E042DE" w:rsidRPr="00E042DE" w:rsidRDefault="00E042DE" w:rsidP="00E042DE">
      <w:pPr>
        <w:pStyle w:val="ContactInfo"/>
        <w:rPr>
          <w:lang w:val="de-DE"/>
        </w:rPr>
      </w:pPr>
      <w:proofErr w:type="spellStart"/>
      <w:r>
        <w:rPr>
          <w:rStyle w:val="Hyperlink"/>
          <w:u w:val="none"/>
          <w:lang w:val="de-DE"/>
        </w:rPr>
        <w:t>L</w:t>
      </w:r>
      <w:r w:rsidRPr="00E042DE">
        <w:rPr>
          <w:rStyle w:val="Hyperlink"/>
          <w:u w:val="none"/>
          <w:lang w:val="de-DE"/>
        </w:rPr>
        <w:t>inkedin</w:t>
      </w:r>
      <w:proofErr w:type="spellEnd"/>
      <w:r w:rsidRPr="00E042DE">
        <w:rPr>
          <w:rStyle w:val="Hyperlink"/>
          <w:u w:val="none"/>
          <w:lang w:val="de-DE"/>
        </w:rPr>
        <w:t xml:space="preserve">: </w:t>
      </w:r>
      <w:hyperlink r:id="rId9" w:history="1">
        <w:r w:rsidRPr="00BD5FDE">
          <w:rPr>
            <w:rStyle w:val="Hyperlink"/>
            <w:lang w:val="de-DE"/>
          </w:rPr>
          <w:t>https://www.linkedin.com/in/zsoh97/</w:t>
        </w:r>
      </w:hyperlink>
      <w:r>
        <w:rPr>
          <w:rStyle w:val="Hyperlink"/>
          <w:u w:val="none"/>
          <w:lang w:val="de-DE"/>
        </w:rPr>
        <w:t xml:space="preserve"> </w:t>
      </w:r>
    </w:p>
    <w:p w14:paraId="7350254F" w14:textId="5786ED51" w:rsidR="001935D8" w:rsidRPr="00E042DE" w:rsidRDefault="001935D8" w:rsidP="00010ED2">
      <w:pPr>
        <w:pStyle w:val="ContactInfo"/>
        <w:rPr>
          <w:lang w:val="de-DE"/>
        </w:rPr>
      </w:pPr>
      <w:r w:rsidRPr="00E042DE">
        <w:rPr>
          <w:lang w:val="de-DE"/>
        </w:rPr>
        <w:t xml:space="preserve">(+65) 90223461 | </w:t>
      </w:r>
      <w:hyperlink r:id="rId10" w:history="1">
        <w:r w:rsidRPr="00E042DE">
          <w:rPr>
            <w:rStyle w:val="Hyperlink"/>
            <w:lang w:val="de-DE"/>
          </w:rPr>
          <w:t>zsoh97@gmail.com</w:t>
        </w:r>
      </w:hyperlink>
      <w:r w:rsidR="00E042DE" w:rsidRPr="00E042DE">
        <w:rPr>
          <w:rStyle w:val="Hyperlink"/>
          <w:u w:val="none"/>
          <w:lang w:val="de-DE"/>
        </w:rPr>
        <w:t xml:space="preserve"> </w:t>
      </w:r>
      <w:r w:rsidR="0001013C">
        <w:rPr>
          <w:rStyle w:val="Hyperlink"/>
          <w:u w:val="none"/>
          <w:lang w:val="de-DE"/>
        </w:rPr>
        <w:t xml:space="preserve">| </w:t>
      </w:r>
      <w:hyperlink r:id="rId11" w:history="1">
        <w:r w:rsidR="0001013C" w:rsidRPr="00366422">
          <w:rPr>
            <w:rStyle w:val="Hyperlink"/>
            <w:lang w:val="de-DE"/>
          </w:rPr>
          <w:t>zsoh97.github.io</w:t>
        </w:r>
      </w:hyperlink>
      <w:r w:rsidR="0001013C">
        <w:rPr>
          <w:rStyle w:val="Hyperlink"/>
          <w:u w:val="none"/>
          <w:lang w:val="de-DE"/>
        </w:rPr>
        <w:t xml:space="preserve">    </w:t>
      </w:r>
    </w:p>
    <w:p w14:paraId="725FA449" w14:textId="59932CB3" w:rsidR="001935D8" w:rsidRPr="00E042DE" w:rsidRDefault="001935D8">
      <w:pPr>
        <w:rPr>
          <w:lang w:val="de-DE"/>
        </w:rPr>
      </w:pPr>
    </w:p>
    <w:p w14:paraId="45E89C0E" w14:textId="07B79A5C" w:rsidR="001935D8" w:rsidRPr="0001013C" w:rsidRDefault="001935D8">
      <w:pPr>
        <w:rPr>
          <w:lang w:val="de-DE"/>
        </w:rPr>
      </w:pPr>
    </w:p>
    <w:tbl>
      <w:tblPr>
        <w:tblStyle w:val="TableGrid"/>
        <w:tblpPr w:leftFromText="180" w:rightFromText="180" w:vertAnchor="text" w:horzAnchor="margin" w:tblpY="265"/>
        <w:tblOverlap w:val="never"/>
        <w:tblW w:w="2476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5275"/>
      </w:tblGrid>
      <w:tr w:rsidR="007F2761" w:rsidRPr="00CF1A49" w14:paraId="375F4A5C" w14:textId="77777777" w:rsidTr="00863A23">
        <w:trPr>
          <w:trHeight w:val="1926"/>
        </w:trPr>
        <w:tc>
          <w:tcPr>
            <w:tcW w:w="4636" w:type="dxa"/>
          </w:tcPr>
          <w:p w14:paraId="1E5434AE" w14:textId="59BA85CF" w:rsidR="007F2761" w:rsidRDefault="007F2761" w:rsidP="007F2761">
            <w:pPr>
              <w:contextualSpacing w:val="0"/>
            </w:pPr>
            <w:r w:rsidRPr="00146F6A">
              <w:rPr>
                <w:rStyle w:val="Heading1Char"/>
                <w:sz w:val="24"/>
                <w:szCs w:val="24"/>
              </w:rPr>
              <w:t>About Me</w:t>
            </w:r>
            <w:r>
              <w:t xml:space="preserve"> </w:t>
            </w:r>
          </w:p>
          <w:p w14:paraId="1F75ADE9" w14:textId="14C7BF48" w:rsidR="007F2761" w:rsidRDefault="00007E80" w:rsidP="007F2761">
            <w:pPr>
              <w:contextualSpacing w:val="0"/>
            </w:pPr>
            <w:r>
              <w:t>F</w:t>
            </w:r>
            <w:r w:rsidR="00B8261E">
              <w:t>inal year</w:t>
            </w:r>
            <w:r w:rsidR="007F2761">
              <w:t xml:space="preserve"> student at the School of Computing in National University of Singapore</w:t>
            </w:r>
            <w:r w:rsidR="007B0A5B">
              <w:t>, graduating in May 2022.</w:t>
            </w:r>
            <w:r w:rsidR="007F2761">
              <w:t xml:space="preserve"> </w:t>
            </w:r>
            <w:r w:rsidR="00B40E63">
              <w:t xml:space="preserve"> Diligent </w:t>
            </w:r>
            <w:r w:rsidR="00B40E63" w:rsidRPr="00CE3A5C">
              <w:t xml:space="preserve">and </w:t>
            </w:r>
            <w:r w:rsidR="00B40E63">
              <w:t>independent learner passionate about anything new</w:t>
            </w:r>
            <w:r w:rsidR="00B40E63" w:rsidRPr="00CE3A5C">
              <w:t xml:space="preserve">. </w:t>
            </w:r>
            <w:r>
              <w:t>L</w:t>
            </w:r>
            <w:r w:rsidR="007B0A5B">
              <w:t>ooking for opportunities that can challenge me</w:t>
            </w:r>
            <w:r w:rsidR="00B40E63">
              <w:t>.</w:t>
            </w:r>
          </w:p>
          <w:p w14:paraId="009D8E0D" w14:textId="77777777" w:rsidR="007F2761" w:rsidRPr="00CE3A5C" w:rsidRDefault="007F2761" w:rsidP="007F2761">
            <w:pPr>
              <w:contextualSpacing w:val="0"/>
            </w:pPr>
          </w:p>
        </w:tc>
      </w:tr>
      <w:tr w:rsidR="00CA305F" w:rsidRPr="00665086" w14:paraId="0E3421A2" w14:textId="77777777" w:rsidTr="00863A23">
        <w:trPr>
          <w:trHeight w:hRule="exact" w:val="1209"/>
        </w:trPr>
        <w:tc>
          <w:tcPr>
            <w:tcW w:w="4636" w:type="dxa"/>
          </w:tcPr>
          <w:p w14:paraId="4BF92AF1" w14:textId="1238BD5C" w:rsidR="00CA305F" w:rsidRDefault="00CA305F" w:rsidP="007F2761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Certificat</w:t>
            </w:r>
            <w:r w:rsidR="007002A3">
              <w:rPr>
                <w:rStyle w:val="Heading1Char"/>
                <w:sz w:val="24"/>
                <w:szCs w:val="24"/>
              </w:rPr>
              <w:t>IONS</w:t>
            </w:r>
          </w:p>
          <w:p w14:paraId="2D442DF3" w14:textId="2E868722" w:rsidR="00CA305F" w:rsidRPr="007002A3" w:rsidRDefault="00CA305F" w:rsidP="007002A3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4"/>
                <w:szCs w:val="24"/>
              </w:rPr>
            </w:pPr>
            <w:r>
              <w:t>AWS Certified Cloud Practitioner</w:t>
            </w:r>
            <w:r w:rsidR="007002A3">
              <w:t xml:space="preserve"> (Dec 2020)</w:t>
            </w:r>
          </w:p>
          <w:p w14:paraId="0B3F15CD" w14:textId="5BC95DA7" w:rsidR="00CA305F" w:rsidRPr="007002A3" w:rsidRDefault="00CA305F" w:rsidP="007002A3">
            <w:pPr>
              <w:rPr>
                <w:rStyle w:val="Heading1Char"/>
                <w:sz w:val="24"/>
                <w:szCs w:val="24"/>
              </w:rPr>
            </w:pPr>
            <w:r w:rsidRPr="00CA305F">
              <w:t>M</w:t>
            </w:r>
            <w:r>
              <w:t>icrosoft Azure Fundamentals</w:t>
            </w:r>
            <w:r w:rsidR="007002A3">
              <w:t xml:space="preserve"> (Jul 2021</w:t>
            </w:r>
            <w:r w:rsidR="00007E80">
              <w:t>)</w:t>
            </w:r>
          </w:p>
        </w:tc>
      </w:tr>
      <w:tr w:rsidR="00863A23" w:rsidRPr="00665086" w14:paraId="5F1C6900" w14:textId="77777777" w:rsidTr="00863A23">
        <w:trPr>
          <w:trHeight w:hRule="exact" w:val="1209"/>
        </w:trPr>
        <w:tc>
          <w:tcPr>
            <w:tcW w:w="4636" w:type="dxa"/>
          </w:tcPr>
          <w:p w14:paraId="6C18AEDB" w14:textId="77777777" w:rsidR="00863A23" w:rsidRDefault="00863A23" w:rsidP="00863A23">
            <w:pPr>
              <w:pStyle w:val="ListParagraph"/>
              <w:ind w:left="0"/>
            </w:pPr>
            <w:r w:rsidRPr="00C34173">
              <w:rPr>
                <w:rStyle w:val="Heading1Char"/>
                <w:sz w:val="24"/>
                <w:szCs w:val="24"/>
              </w:rPr>
              <w:t>Education</w:t>
            </w:r>
          </w:p>
          <w:p w14:paraId="09F8F256" w14:textId="77777777" w:rsidR="00863A23" w:rsidRPr="00CF1A49" w:rsidRDefault="00863A23" w:rsidP="00863A23">
            <w:pPr>
              <w:pStyle w:val="Heading3"/>
              <w:outlineLvl w:val="2"/>
            </w:pPr>
            <w:r>
              <w:t>Aug 18 – Present</w:t>
            </w:r>
          </w:p>
          <w:p w14:paraId="2E757A93" w14:textId="77777777" w:rsidR="00863A23" w:rsidRDefault="00863A23" w:rsidP="00863A23">
            <w:pPr>
              <w:rPr>
                <w:rStyle w:val="SubtleReference"/>
              </w:rPr>
            </w:pPr>
            <w:proofErr w:type="spellStart"/>
            <w:proofErr w:type="gramStart"/>
            <w:r w:rsidRPr="00326523">
              <w:rPr>
                <w:rStyle w:val="SubtleReference"/>
              </w:rPr>
              <w:t>B</w:t>
            </w:r>
            <w:r>
              <w:rPr>
                <w:rStyle w:val="SubtleReference"/>
              </w:rPr>
              <w:t>.Comp</w:t>
            </w:r>
            <w:proofErr w:type="spellEnd"/>
            <w:proofErr w:type="gramEnd"/>
            <w:r w:rsidRPr="00326523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in</w:t>
            </w:r>
            <w:r w:rsidRPr="00326523">
              <w:rPr>
                <w:rStyle w:val="SubtleReference"/>
              </w:rPr>
              <w:t xml:space="preserve"> computer science,</w:t>
            </w:r>
          </w:p>
          <w:p w14:paraId="6BEC2F1E" w14:textId="77777777" w:rsidR="00863A23" w:rsidRDefault="00863A23" w:rsidP="00863A23">
            <w:pPr>
              <w:rPr>
                <w:rStyle w:val="SubtleReference"/>
              </w:rPr>
            </w:pPr>
            <w:r w:rsidRPr="00326523">
              <w:rPr>
                <w:rStyle w:val="SubtleReference"/>
              </w:rPr>
              <w:t xml:space="preserve">undergraduate, </w:t>
            </w:r>
            <w:r>
              <w:rPr>
                <w:rStyle w:val="SubtleReference"/>
              </w:rPr>
              <w:t xml:space="preserve">national university of </w:t>
            </w:r>
            <w:proofErr w:type="spellStart"/>
            <w:r>
              <w:rPr>
                <w:rStyle w:val="SubtleReference"/>
              </w:rPr>
              <w:t>singapore</w:t>
            </w:r>
            <w:proofErr w:type="spellEnd"/>
          </w:p>
          <w:p w14:paraId="1B71281C" w14:textId="77777777" w:rsidR="00863A23" w:rsidRDefault="00863A23" w:rsidP="007F2761">
            <w:pPr>
              <w:rPr>
                <w:rStyle w:val="Heading1Char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5981" w:tblpY="311"/>
        <w:tblW w:w="2333" w:type="pct"/>
        <w:tblLook w:val="0000" w:firstRow="0" w:lastRow="0" w:firstColumn="0" w:lastColumn="0" w:noHBand="0" w:noVBand="0"/>
        <w:tblDescription w:val="Layout table for name, contact info, and objective"/>
      </w:tblPr>
      <w:tblGrid>
        <w:gridCol w:w="4970"/>
      </w:tblGrid>
      <w:tr w:rsidR="00CA305F" w14:paraId="295C55E0" w14:textId="77777777" w:rsidTr="008A480D">
        <w:trPr>
          <w:trHeight w:val="611"/>
        </w:trPr>
        <w:tc>
          <w:tcPr>
            <w:tcW w:w="4970" w:type="dxa"/>
          </w:tcPr>
          <w:p w14:paraId="77050D92" w14:textId="715FC253" w:rsidR="00CA305F" w:rsidRDefault="00863A23" w:rsidP="00CA305F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Skills</w:t>
            </w:r>
          </w:p>
          <w:p w14:paraId="082E3DF1" w14:textId="77777777" w:rsidR="00863A23" w:rsidRPr="00863A23" w:rsidRDefault="00863A23" w:rsidP="00863A23">
            <w:pPr>
              <w:rPr>
                <w:b/>
                <w:bCs/>
              </w:rPr>
            </w:pPr>
            <w:r w:rsidRPr="00863A23">
              <w:rPr>
                <w:b/>
                <w:bCs/>
              </w:rPr>
              <w:t>Languages and Frameworks:</w:t>
            </w:r>
          </w:p>
          <w:p w14:paraId="7465A325" w14:textId="5928AAD3" w:rsidR="00863A23" w:rsidRDefault="00863A23" w:rsidP="00863A23">
            <w:r>
              <w:t xml:space="preserve">Fluent: </w:t>
            </w:r>
            <w:r w:rsidR="00CA305F">
              <w:t>Java, HCL</w:t>
            </w:r>
          </w:p>
          <w:p w14:paraId="0129568A" w14:textId="2321D3C4" w:rsidR="00CA305F" w:rsidRDefault="00CA305F" w:rsidP="00863A23">
            <w:r>
              <w:t xml:space="preserve">Familiar: </w:t>
            </w:r>
            <w:proofErr w:type="spellStart"/>
            <w:r w:rsidR="00863A23">
              <w:t>VueJS</w:t>
            </w:r>
            <w:proofErr w:type="spellEnd"/>
            <w:r w:rsidR="00863A23">
              <w:t xml:space="preserve">, </w:t>
            </w:r>
            <w:r>
              <w:t xml:space="preserve">CSS/HTML, Python, C++, Scripting (Bash &amp; </w:t>
            </w:r>
            <w:proofErr w:type="spellStart"/>
            <w:r>
              <w:t>Powershell</w:t>
            </w:r>
            <w:proofErr w:type="spellEnd"/>
            <w:r>
              <w:t>)</w:t>
            </w:r>
            <w:r w:rsidR="00863A23">
              <w:t>, Git</w:t>
            </w:r>
          </w:p>
          <w:p w14:paraId="01FEDC76" w14:textId="1C178E6F" w:rsidR="00CA305F" w:rsidRPr="00863A23" w:rsidRDefault="00863A23" w:rsidP="00863A23">
            <w:r>
              <w:t xml:space="preserve">Exposure: </w:t>
            </w:r>
            <w:r w:rsidR="00CA305F">
              <w:t>Firebase, Android Studio, Jenkins</w:t>
            </w:r>
            <w:r>
              <w:t xml:space="preserve">, </w:t>
            </w:r>
            <w:r w:rsidRPr="00863A23">
              <w:t>M</w:t>
            </w:r>
            <w:r>
              <w:t>y</w:t>
            </w:r>
            <w:r w:rsidRPr="00863A23">
              <w:t xml:space="preserve">SQL </w:t>
            </w:r>
          </w:p>
        </w:tc>
      </w:tr>
      <w:tr w:rsidR="00CA305F" w14:paraId="17CCA5A6" w14:textId="77777777" w:rsidTr="008A480D">
        <w:trPr>
          <w:trHeight w:val="2738"/>
        </w:trPr>
        <w:tc>
          <w:tcPr>
            <w:tcW w:w="4970" w:type="dxa"/>
          </w:tcPr>
          <w:p w14:paraId="56573AA5" w14:textId="1FC0261D" w:rsidR="00CA305F" w:rsidRDefault="00CA305F" w:rsidP="00CA305F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Coursework</w:t>
            </w:r>
          </w:p>
          <w:p w14:paraId="2982E57A" w14:textId="27D83981" w:rsidR="00456D06" w:rsidRPr="00456D06" w:rsidRDefault="00456D06" w:rsidP="00456D06">
            <w:pPr>
              <w:rPr>
                <w:rStyle w:val="Heading1Char"/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Introduction to Computer Security</w:t>
            </w:r>
          </w:p>
          <w:p w14:paraId="135A7AB3" w14:textId="77777777" w:rsidR="00C81130" w:rsidRDefault="00C81130" w:rsidP="00C81130">
            <w:r>
              <w:t>Machine Learning (currently enrolled)</w:t>
            </w:r>
          </w:p>
          <w:p w14:paraId="3345904E" w14:textId="10D96491" w:rsidR="00C81130" w:rsidRDefault="00C81130" w:rsidP="00456D06">
            <w:r>
              <w:t>Internet Architecture (currently enrolled)</w:t>
            </w:r>
          </w:p>
          <w:p w14:paraId="3072B624" w14:textId="66DBF781" w:rsidR="007002A3" w:rsidRPr="00456D06" w:rsidRDefault="007002A3" w:rsidP="00C81130">
            <w:pPr>
              <w:rPr>
                <w:b/>
                <w:bCs/>
              </w:rPr>
            </w:pPr>
            <w:r w:rsidRPr="00456D06">
              <w:rPr>
                <w:b/>
                <w:bCs/>
              </w:rPr>
              <w:t>Software Engineering Specialization</w:t>
            </w:r>
          </w:p>
          <w:p w14:paraId="70AAC693" w14:textId="7092601F" w:rsidR="007002A3" w:rsidRDefault="007002A3" w:rsidP="007002A3">
            <w:r>
              <w:t>Software Testing</w:t>
            </w:r>
          </w:p>
          <w:p w14:paraId="64071018" w14:textId="7EF3BB4B" w:rsidR="00C81130" w:rsidRDefault="007002A3" w:rsidP="00456D06">
            <w:r>
              <w:t>Software Engineering Principles and Patterns</w:t>
            </w:r>
          </w:p>
          <w:p w14:paraId="039F7809" w14:textId="2D01239E" w:rsidR="00CA305F" w:rsidRPr="00B642AC" w:rsidRDefault="00CA305F" w:rsidP="00C81130"/>
        </w:tc>
      </w:tr>
    </w:tbl>
    <w:tbl>
      <w:tblPr>
        <w:tblStyle w:val="TableGrid"/>
        <w:tblpPr w:leftFromText="180" w:rightFromText="180" w:vertAnchor="text" w:horzAnchor="margin" w:tblpY="4761"/>
        <w:tblW w:w="10562" w:type="dxa"/>
        <w:tblLook w:val="04A0" w:firstRow="1" w:lastRow="0" w:firstColumn="1" w:lastColumn="0" w:noHBand="0" w:noVBand="1"/>
        <w:tblDescription w:val="Layout table for name, contact info, and objective"/>
      </w:tblPr>
      <w:tblGrid>
        <w:gridCol w:w="10562"/>
      </w:tblGrid>
      <w:tr w:rsidR="008A480D" w14:paraId="08303158" w14:textId="77777777" w:rsidTr="008A480D">
        <w:trPr>
          <w:trHeight w:val="674"/>
        </w:trPr>
        <w:tc>
          <w:tcPr>
            <w:tcW w:w="10562" w:type="dxa"/>
          </w:tcPr>
          <w:p w14:paraId="580EC97A" w14:textId="77777777" w:rsidR="008A480D" w:rsidRDefault="008A480D" w:rsidP="008A480D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Professional Experience</w:t>
            </w:r>
          </w:p>
          <w:p w14:paraId="4A54443B" w14:textId="2086E884" w:rsidR="008A480D" w:rsidRPr="00F17039" w:rsidRDefault="008A480D" w:rsidP="008A480D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Devops</w:t>
            </w:r>
            <w:proofErr w:type="spellEnd"/>
            <w:r>
              <w:rPr>
                <w:b/>
                <w:bCs/>
              </w:rPr>
              <w:t xml:space="preserve"> </w:t>
            </w:r>
            <w:r w:rsidRPr="00F17039">
              <w:rPr>
                <w:b/>
                <w:bCs/>
              </w:rPr>
              <w:t>Intern at Autodesk (SRE-</w:t>
            </w:r>
            <w:proofErr w:type="gramStart"/>
            <w:r w:rsidRPr="00F17039">
              <w:rPr>
                <w:b/>
                <w:bCs/>
              </w:rPr>
              <w:t xml:space="preserve">Identity)   </w:t>
            </w:r>
            <w:proofErr w:type="gramEnd"/>
            <w:r w:rsidRPr="00F17039">
              <w:rPr>
                <w:b/>
                <w:bCs/>
              </w:rPr>
              <w:t xml:space="preserve">                                                               </w:t>
            </w:r>
            <w:r>
              <w:rPr>
                <w:b/>
                <w:bCs/>
              </w:rPr>
              <w:t xml:space="preserve">   </w:t>
            </w:r>
            <w:r w:rsidRPr="00F17039">
              <w:rPr>
                <w:b/>
                <w:bCs/>
              </w:rPr>
              <w:t>Jan 2021 – J</w:t>
            </w:r>
            <w:r>
              <w:rPr>
                <w:b/>
                <w:bCs/>
              </w:rPr>
              <w:t>ul</w:t>
            </w:r>
            <w:r w:rsidRPr="00F17039">
              <w:rPr>
                <w:b/>
                <w:bCs/>
              </w:rPr>
              <w:t xml:space="preserve"> 2021</w:t>
            </w:r>
          </w:p>
          <w:p w14:paraId="1DCA6F64" w14:textId="77777777" w:rsidR="008A480D" w:rsidRPr="00D45EF5" w:rsidRDefault="008A480D" w:rsidP="008A480D">
            <w:pPr>
              <w:spacing w:after="160" w:line="259" w:lineRule="auto"/>
              <w:rPr>
                <w:b/>
                <w:bCs/>
              </w:rPr>
            </w:pPr>
            <w:r>
              <w:t xml:space="preserve">Wrote </w:t>
            </w:r>
            <w:r w:rsidRPr="00D45EF5">
              <w:rPr>
                <w:b/>
                <w:bCs/>
              </w:rPr>
              <w:t>Terraform modules</w:t>
            </w:r>
            <w:r>
              <w:t xml:space="preserve"> and applications used in all environments for the migration of services in </w:t>
            </w:r>
            <w:r w:rsidRPr="00D45EF5">
              <w:rPr>
                <w:b/>
                <w:bCs/>
              </w:rPr>
              <w:t>AWS</w:t>
            </w:r>
            <w:r>
              <w:t xml:space="preserve">; Terraform modules can be found here: </w:t>
            </w:r>
            <w:hyperlink r:id="rId12" w:history="1">
              <w:r w:rsidRPr="007E175E">
                <w:rPr>
                  <w:rStyle w:val="Hyperlink"/>
                </w:rPr>
                <w:t>https://github.com/Terraform-Module-AWS</w:t>
              </w:r>
            </w:hyperlink>
            <w:r>
              <w:t xml:space="preserve"> </w:t>
            </w:r>
          </w:p>
          <w:p w14:paraId="7A200EA4" w14:textId="77777777" w:rsidR="008A480D" w:rsidRDefault="008A480D" w:rsidP="008A480D">
            <w:pPr>
              <w:spacing w:after="160" w:line="259" w:lineRule="auto"/>
            </w:pPr>
            <w:r>
              <w:t xml:space="preserve">Implemented </w:t>
            </w:r>
            <w:r w:rsidRPr="00D45EF5">
              <w:rPr>
                <w:b/>
                <w:bCs/>
              </w:rPr>
              <w:t>end-to-end pipeline</w:t>
            </w:r>
            <w:r>
              <w:t xml:space="preserve"> in </w:t>
            </w:r>
            <w:r w:rsidRPr="00D45EF5">
              <w:rPr>
                <w:b/>
                <w:bCs/>
              </w:rPr>
              <w:t>Jenkins</w:t>
            </w:r>
            <w:r>
              <w:t xml:space="preserve"> for renewal of certificates in Venafi and AWS.</w:t>
            </w:r>
          </w:p>
          <w:p w14:paraId="3ADE9613" w14:textId="77777777" w:rsidR="008A480D" w:rsidRPr="007B0A5B" w:rsidRDefault="008A480D" w:rsidP="008A480D">
            <w:pPr>
              <w:spacing w:after="160" w:line="259" w:lineRule="auto"/>
              <w:ind w:left="360"/>
              <w:rPr>
                <w:rStyle w:val="Heading1Char"/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8A480D" w14:paraId="5A98B64B" w14:textId="77777777" w:rsidTr="008A480D">
        <w:trPr>
          <w:trHeight w:val="5621"/>
        </w:trPr>
        <w:tc>
          <w:tcPr>
            <w:tcW w:w="10562" w:type="dxa"/>
          </w:tcPr>
          <w:p w14:paraId="5D9C672D" w14:textId="752C6790" w:rsidR="008A480D" w:rsidRDefault="008A480D" w:rsidP="008A480D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pROJECTS Showcase</w:t>
            </w:r>
          </w:p>
          <w:p w14:paraId="438E019D" w14:textId="77777777" w:rsidR="00452D77" w:rsidRPr="001C7ED3" w:rsidRDefault="00452D77" w:rsidP="008A480D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4"/>
                <w:szCs w:val="24"/>
              </w:rPr>
            </w:pPr>
          </w:p>
          <w:p w14:paraId="542F20EF" w14:textId="7367A3AD" w:rsidR="008A480D" w:rsidRDefault="008A480D" w:rsidP="008A480D">
            <w:r>
              <w:rPr>
                <w:b/>
                <w:bCs/>
              </w:rPr>
              <w:t xml:space="preserve">Unix Shell: </w:t>
            </w:r>
          </w:p>
          <w:p w14:paraId="2F0F46C5" w14:textId="77777777" w:rsidR="008A480D" w:rsidRPr="00D45EF5" w:rsidRDefault="008A480D" w:rsidP="008A480D">
            <w:pPr>
              <w:spacing w:after="160" w:line="259" w:lineRule="auto"/>
              <w:rPr>
                <w:b/>
                <w:bCs/>
              </w:rPr>
            </w:pPr>
            <w:r>
              <w:t>Command-Line-Interface Shell written in Java with selected capabilities of the Unix Shell.</w:t>
            </w:r>
          </w:p>
          <w:p w14:paraId="781AB427" w14:textId="77777777" w:rsidR="008A480D" w:rsidRPr="00D45EF5" w:rsidRDefault="008A480D" w:rsidP="008A480D">
            <w:pPr>
              <w:spacing w:after="160" w:line="259" w:lineRule="auto"/>
              <w:rPr>
                <w:b/>
                <w:bCs/>
              </w:rPr>
            </w:pPr>
            <w:r w:rsidRPr="00D45EF5">
              <w:rPr>
                <w:b/>
                <w:bCs/>
              </w:rPr>
              <w:t>Utilized</w:t>
            </w:r>
            <w:r>
              <w:t>: Java, Testing Frameworks (</w:t>
            </w:r>
            <w:proofErr w:type="spellStart"/>
            <w:r>
              <w:t>Randoop</w:t>
            </w:r>
            <w:proofErr w:type="spellEnd"/>
            <w:r>
              <w:t xml:space="preserve">, Mockito, </w:t>
            </w:r>
            <w:proofErr w:type="spellStart"/>
            <w:r>
              <w:t>SquareTest</w:t>
            </w:r>
            <w:proofErr w:type="spellEnd"/>
            <w:r>
              <w:t xml:space="preserve">, </w:t>
            </w:r>
            <w:proofErr w:type="spellStart"/>
            <w:r>
              <w:t>DiffBlue</w:t>
            </w:r>
            <w:proofErr w:type="spellEnd"/>
            <w:r>
              <w:t xml:space="preserve">, </w:t>
            </w:r>
            <w:proofErr w:type="spellStart"/>
            <w:r>
              <w:t>Evosuite</w:t>
            </w:r>
            <w:proofErr w:type="spellEnd"/>
            <w:r>
              <w:t>)</w:t>
            </w:r>
          </w:p>
          <w:p w14:paraId="1BAF3C0A" w14:textId="39E0B914" w:rsidR="008A480D" w:rsidRDefault="008A480D" w:rsidP="008A480D">
            <w:pPr>
              <w:spacing w:after="160" w:line="259" w:lineRule="auto"/>
            </w:pPr>
            <w:r w:rsidRPr="00D45EF5">
              <w:rPr>
                <w:b/>
                <w:bCs/>
              </w:rPr>
              <w:t>Responsibilities</w:t>
            </w:r>
            <w:r>
              <w:t xml:space="preserve">: Implementation and testing of </w:t>
            </w:r>
            <w:r w:rsidRPr="00D45EF5">
              <w:rPr>
                <w:b/>
                <w:bCs/>
              </w:rPr>
              <w:t>Split</w:t>
            </w:r>
            <w:r>
              <w:t xml:space="preserve">, </w:t>
            </w:r>
            <w:proofErr w:type="spellStart"/>
            <w:r w:rsidRPr="00D45EF5">
              <w:rPr>
                <w:b/>
                <w:bCs/>
              </w:rPr>
              <w:t>Uniq</w:t>
            </w:r>
            <w:proofErr w:type="spellEnd"/>
            <w:r>
              <w:t xml:space="preserve">, </w:t>
            </w:r>
            <w:r w:rsidRPr="00D45EF5">
              <w:rPr>
                <w:b/>
                <w:bCs/>
              </w:rPr>
              <w:t>Redirection</w:t>
            </w:r>
            <w:r>
              <w:t xml:space="preserve"> functionality in Unix. General Testing of other features as well.</w:t>
            </w:r>
          </w:p>
          <w:p w14:paraId="7D291452" w14:textId="77777777" w:rsidR="00452D77" w:rsidRPr="008A480D" w:rsidRDefault="00452D77" w:rsidP="008A480D">
            <w:pPr>
              <w:spacing w:after="160" w:line="259" w:lineRule="auto"/>
            </w:pPr>
          </w:p>
          <w:p w14:paraId="0A6C3675" w14:textId="69FF20FA" w:rsidR="008A480D" w:rsidRDefault="008A480D" w:rsidP="008A48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ChairVise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ChairHub</w:t>
            </w:r>
            <w:proofErr w:type="spellEnd"/>
            <w:r>
              <w:rPr>
                <w:b/>
                <w:bCs/>
              </w:rPr>
              <w:t xml:space="preserve">: </w:t>
            </w:r>
            <w:r w:rsidR="00456D06">
              <w:t xml:space="preserve"> </w:t>
            </w:r>
          </w:p>
          <w:p w14:paraId="7471CA2B" w14:textId="77777777" w:rsidR="008A480D" w:rsidRDefault="008A480D" w:rsidP="008A480D">
            <w:r>
              <w:rPr>
                <w:rFonts w:ascii="Segoe UI" w:hAnsi="Segoe UI" w:cs="Segoe UI"/>
                <w:color w:val="24292F"/>
                <w:shd w:val="clear" w:color="auto" w:fill="FFFFFF"/>
              </w:rPr>
              <w:t>Visualization tool to analyze paper submission information for conferences/ social blog space</w:t>
            </w:r>
          </w:p>
          <w:p w14:paraId="4C65BF25" w14:textId="77777777" w:rsidR="008A480D" w:rsidRDefault="008A480D" w:rsidP="008A480D">
            <w:pPr>
              <w:spacing w:after="160" w:line="259" w:lineRule="auto"/>
            </w:pPr>
            <w:r w:rsidRPr="008A480D">
              <w:rPr>
                <w:b/>
                <w:bCs/>
              </w:rPr>
              <w:t>Utilized</w:t>
            </w:r>
            <w:r>
              <w:t xml:space="preserve">: </w:t>
            </w:r>
            <w:proofErr w:type="spellStart"/>
            <w:r>
              <w:t>VueJS</w:t>
            </w:r>
            <w:proofErr w:type="spellEnd"/>
            <w:r>
              <w:t xml:space="preserve">, </w:t>
            </w:r>
            <w:proofErr w:type="spellStart"/>
            <w:r>
              <w:t>VueX</w:t>
            </w:r>
            <w:proofErr w:type="spellEnd"/>
            <w:r>
              <w:t>, Java</w:t>
            </w:r>
          </w:p>
          <w:p w14:paraId="69D330AC" w14:textId="743554C0" w:rsidR="008A480D" w:rsidRDefault="008A480D" w:rsidP="008A480D">
            <w:pPr>
              <w:spacing w:after="160" w:line="259" w:lineRule="auto"/>
              <w:rPr>
                <w:b/>
                <w:bCs/>
              </w:rPr>
            </w:pPr>
            <w:r w:rsidRPr="008A480D">
              <w:rPr>
                <w:b/>
                <w:bCs/>
              </w:rPr>
              <w:t>Responsibilities</w:t>
            </w:r>
            <w:r>
              <w:t xml:space="preserve">: Implementation of </w:t>
            </w:r>
            <w:r w:rsidRPr="00D45EF5">
              <w:rPr>
                <w:b/>
                <w:bCs/>
              </w:rPr>
              <w:t>annotation</w:t>
            </w:r>
            <w:r>
              <w:t xml:space="preserve"> feature, frontend for </w:t>
            </w:r>
            <w:r w:rsidRPr="00D45EF5">
              <w:rPr>
                <w:b/>
                <w:bCs/>
              </w:rPr>
              <w:t>Organization Newsfeed</w:t>
            </w:r>
            <w:r>
              <w:t xml:space="preserve">, </w:t>
            </w:r>
            <w:r w:rsidRPr="00D45EF5">
              <w:rPr>
                <w:b/>
                <w:bCs/>
              </w:rPr>
              <w:t>Join, Leave</w:t>
            </w:r>
            <w:r w:rsidR="004F4926">
              <w:rPr>
                <w:b/>
                <w:bCs/>
              </w:rPr>
              <w:t xml:space="preserve">, </w:t>
            </w:r>
            <w:r w:rsidRPr="00D45EF5">
              <w:rPr>
                <w:b/>
                <w:bCs/>
              </w:rPr>
              <w:t xml:space="preserve">Post </w:t>
            </w:r>
            <w:r w:rsidR="004F4926" w:rsidRPr="004F4926">
              <w:t>and</w:t>
            </w:r>
            <w:r w:rsidR="004F4926">
              <w:rPr>
                <w:b/>
                <w:bCs/>
              </w:rPr>
              <w:t xml:space="preserve"> notification </w:t>
            </w:r>
            <w:r w:rsidRPr="00E42AD4">
              <w:t>pages</w:t>
            </w:r>
            <w:r w:rsidRPr="00D45EF5">
              <w:rPr>
                <w:b/>
                <w:bCs/>
              </w:rPr>
              <w:t>.</w:t>
            </w:r>
          </w:p>
          <w:p w14:paraId="36213ABB" w14:textId="77777777" w:rsidR="000508EC" w:rsidRDefault="000508EC" w:rsidP="008A480D">
            <w:pPr>
              <w:rPr>
                <w:b/>
                <w:bCs/>
              </w:rPr>
            </w:pPr>
          </w:p>
          <w:p w14:paraId="3873E413" w14:textId="33D6F3DF" w:rsidR="00452D77" w:rsidRDefault="008A480D" w:rsidP="008A4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Volant: Travel companion project at NUS </w:t>
            </w:r>
          </w:p>
          <w:p w14:paraId="3C9028CC" w14:textId="77777777" w:rsidR="008A480D" w:rsidRDefault="008A480D" w:rsidP="008A480D">
            <w:pPr>
              <w:spacing w:after="160" w:line="259" w:lineRule="auto"/>
            </w:pPr>
            <w:r>
              <w:t xml:space="preserve">Command-Line-Interface brownfield project adapted from SEEDU’s </w:t>
            </w:r>
            <w:proofErr w:type="spellStart"/>
            <w:r>
              <w:t>AddressBook</w:t>
            </w:r>
            <w:proofErr w:type="spellEnd"/>
            <w:r>
              <w:t xml:space="preserve"> application.</w:t>
            </w:r>
          </w:p>
          <w:p w14:paraId="017A0111" w14:textId="77777777" w:rsidR="008A480D" w:rsidRDefault="008A480D" w:rsidP="008A480D">
            <w:pPr>
              <w:spacing w:after="160" w:line="259" w:lineRule="auto"/>
            </w:pPr>
            <w:r w:rsidRPr="008A480D">
              <w:rPr>
                <w:b/>
                <w:bCs/>
              </w:rPr>
              <w:t>Utilized</w:t>
            </w:r>
            <w:r>
              <w:t xml:space="preserve">: Java, JavaFX, CSS, Travis CI, Git, </w:t>
            </w:r>
            <w:proofErr w:type="spellStart"/>
            <w:r>
              <w:t>Github</w:t>
            </w:r>
            <w:proofErr w:type="spellEnd"/>
            <w:r>
              <w:t>, Json</w:t>
            </w:r>
          </w:p>
          <w:p w14:paraId="40878C51" w14:textId="77777777" w:rsidR="008A480D" w:rsidRDefault="008A480D" w:rsidP="008A480D">
            <w:pPr>
              <w:spacing w:after="160" w:line="259" w:lineRule="auto"/>
              <w:rPr>
                <w:b/>
                <w:bCs/>
              </w:rPr>
            </w:pPr>
            <w:r w:rsidRPr="008A480D">
              <w:rPr>
                <w:b/>
                <w:bCs/>
              </w:rPr>
              <w:t>Responsibilities</w:t>
            </w:r>
            <w:r>
              <w:t>: Redesigned GUI using JavaFX and CSS; Implemented storage component with Json and itinerary feature functionality of project.</w:t>
            </w:r>
          </w:p>
          <w:p w14:paraId="2B1EE089" w14:textId="77777777" w:rsidR="008A480D" w:rsidRPr="00863A23" w:rsidRDefault="008A480D" w:rsidP="008A480D">
            <w:pPr>
              <w:spacing w:after="160" w:line="259" w:lineRule="auto"/>
            </w:pPr>
          </w:p>
        </w:tc>
      </w:tr>
    </w:tbl>
    <w:p w14:paraId="6DCCC016" w14:textId="62F207FF" w:rsidR="00C93184" w:rsidRPr="00C93184" w:rsidRDefault="00557B1C" w:rsidP="00C93184">
      <w:pPr>
        <w:tabs>
          <w:tab w:val="left" w:pos="4178"/>
        </w:tabs>
      </w:pPr>
      <w:r>
        <w:tab/>
      </w:r>
    </w:p>
    <w:sectPr w:rsidR="00C93184" w:rsidRPr="00C93184" w:rsidSect="008A480D">
      <w:footerReference w:type="default" r:id="rId13"/>
      <w:headerReference w:type="first" r:id="rId14"/>
      <w:pgSz w:w="12240" w:h="15840" w:code="1"/>
      <w:pgMar w:top="618" w:right="794" w:bottom="624" w:left="79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B8A2" w14:textId="77777777" w:rsidR="00F14975" w:rsidRDefault="00F14975" w:rsidP="0068194B">
      <w:r>
        <w:separator/>
      </w:r>
    </w:p>
    <w:p w14:paraId="25A2DD1E" w14:textId="77777777" w:rsidR="00F14975" w:rsidRDefault="00F14975"/>
    <w:p w14:paraId="74099F90" w14:textId="77777777" w:rsidR="00F14975" w:rsidRDefault="00F14975"/>
  </w:endnote>
  <w:endnote w:type="continuationSeparator" w:id="0">
    <w:p w14:paraId="6CD61483" w14:textId="77777777" w:rsidR="00F14975" w:rsidRDefault="00F14975" w:rsidP="0068194B">
      <w:r>
        <w:continuationSeparator/>
      </w:r>
    </w:p>
    <w:p w14:paraId="6BDDD648" w14:textId="77777777" w:rsidR="00F14975" w:rsidRDefault="00F14975"/>
    <w:p w14:paraId="38726930" w14:textId="77777777" w:rsidR="00F14975" w:rsidRDefault="00F14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A9FF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0CF5" w14:textId="77777777" w:rsidR="00F14975" w:rsidRDefault="00F14975" w:rsidP="0068194B">
      <w:r>
        <w:separator/>
      </w:r>
    </w:p>
    <w:p w14:paraId="308C0173" w14:textId="77777777" w:rsidR="00F14975" w:rsidRDefault="00F14975"/>
    <w:p w14:paraId="06206894" w14:textId="77777777" w:rsidR="00F14975" w:rsidRDefault="00F14975"/>
  </w:footnote>
  <w:footnote w:type="continuationSeparator" w:id="0">
    <w:p w14:paraId="7AF3C394" w14:textId="77777777" w:rsidR="00F14975" w:rsidRDefault="00F14975" w:rsidP="0068194B">
      <w:r>
        <w:continuationSeparator/>
      </w:r>
    </w:p>
    <w:p w14:paraId="74A2ED83" w14:textId="77777777" w:rsidR="00F14975" w:rsidRDefault="00F14975"/>
    <w:p w14:paraId="297EB865" w14:textId="77777777" w:rsidR="00F14975" w:rsidRDefault="00F149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31E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506CAF" wp14:editId="086655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53F8B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F84D69"/>
    <w:multiLevelType w:val="hybridMultilevel"/>
    <w:tmpl w:val="FAFA05AC"/>
    <w:lvl w:ilvl="0" w:tplc="896EA962"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D5FA9"/>
    <w:multiLevelType w:val="hybridMultilevel"/>
    <w:tmpl w:val="2F089336"/>
    <w:lvl w:ilvl="0" w:tplc="896EA962"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DBB2387"/>
    <w:multiLevelType w:val="hybridMultilevel"/>
    <w:tmpl w:val="776CDE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FB389B"/>
    <w:multiLevelType w:val="hybridMultilevel"/>
    <w:tmpl w:val="B8E246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491E"/>
    <w:multiLevelType w:val="hybridMultilevel"/>
    <w:tmpl w:val="8EFCFC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A0B"/>
    <w:multiLevelType w:val="hybridMultilevel"/>
    <w:tmpl w:val="A6B607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40F10"/>
    <w:multiLevelType w:val="hybridMultilevel"/>
    <w:tmpl w:val="37AE8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53C51"/>
    <w:multiLevelType w:val="hybridMultilevel"/>
    <w:tmpl w:val="AF2481FE"/>
    <w:lvl w:ilvl="0" w:tplc="896EA962"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E2D"/>
    <w:multiLevelType w:val="hybridMultilevel"/>
    <w:tmpl w:val="4F1667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596FCD"/>
    <w:multiLevelType w:val="hybridMultilevel"/>
    <w:tmpl w:val="056C6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26531"/>
    <w:multiLevelType w:val="hybridMultilevel"/>
    <w:tmpl w:val="AF7E0D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53954"/>
    <w:multiLevelType w:val="hybridMultilevel"/>
    <w:tmpl w:val="CF8A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7"/>
  </w:num>
  <w:num w:numId="17">
    <w:abstractNumId w:val="23"/>
  </w:num>
  <w:num w:numId="18">
    <w:abstractNumId w:val="22"/>
  </w:num>
  <w:num w:numId="19">
    <w:abstractNumId w:val="24"/>
  </w:num>
  <w:num w:numId="20">
    <w:abstractNumId w:val="18"/>
  </w:num>
  <w:num w:numId="21">
    <w:abstractNumId w:val="19"/>
  </w:num>
  <w:num w:numId="22">
    <w:abstractNumId w:val="10"/>
  </w:num>
  <w:num w:numId="23">
    <w:abstractNumId w:val="11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86"/>
    <w:rsid w:val="000001EF"/>
    <w:rsid w:val="00007322"/>
    <w:rsid w:val="00007728"/>
    <w:rsid w:val="00007E80"/>
    <w:rsid w:val="0001013C"/>
    <w:rsid w:val="00010ED2"/>
    <w:rsid w:val="00024584"/>
    <w:rsid w:val="00024730"/>
    <w:rsid w:val="000438BB"/>
    <w:rsid w:val="000508EC"/>
    <w:rsid w:val="0005268F"/>
    <w:rsid w:val="00055E95"/>
    <w:rsid w:val="0007021F"/>
    <w:rsid w:val="00087730"/>
    <w:rsid w:val="000B2BA5"/>
    <w:rsid w:val="000D3B50"/>
    <w:rsid w:val="000F2F8C"/>
    <w:rsid w:val="0010006E"/>
    <w:rsid w:val="001045A8"/>
    <w:rsid w:val="001071FC"/>
    <w:rsid w:val="00114A91"/>
    <w:rsid w:val="001427E1"/>
    <w:rsid w:val="00146F6A"/>
    <w:rsid w:val="00163668"/>
    <w:rsid w:val="00171566"/>
    <w:rsid w:val="00174676"/>
    <w:rsid w:val="00174E3F"/>
    <w:rsid w:val="001755A8"/>
    <w:rsid w:val="00184014"/>
    <w:rsid w:val="00192008"/>
    <w:rsid w:val="001935D8"/>
    <w:rsid w:val="001A1920"/>
    <w:rsid w:val="001A5A70"/>
    <w:rsid w:val="001C0E68"/>
    <w:rsid w:val="001C4B6F"/>
    <w:rsid w:val="001C7ED3"/>
    <w:rsid w:val="001D0BF1"/>
    <w:rsid w:val="001E3120"/>
    <w:rsid w:val="001E7E0C"/>
    <w:rsid w:val="001F0BB0"/>
    <w:rsid w:val="001F4E6D"/>
    <w:rsid w:val="001F6140"/>
    <w:rsid w:val="0020155E"/>
    <w:rsid w:val="00202E24"/>
    <w:rsid w:val="00203573"/>
    <w:rsid w:val="0020597D"/>
    <w:rsid w:val="00213B4C"/>
    <w:rsid w:val="002253B0"/>
    <w:rsid w:val="00236D54"/>
    <w:rsid w:val="00237EAC"/>
    <w:rsid w:val="00241D8C"/>
    <w:rsid w:val="00241FDB"/>
    <w:rsid w:val="0024720C"/>
    <w:rsid w:val="002617AE"/>
    <w:rsid w:val="002638D0"/>
    <w:rsid w:val="002647D3"/>
    <w:rsid w:val="00275EAE"/>
    <w:rsid w:val="00293FD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4531"/>
    <w:rsid w:val="00307140"/>
    <w:rsid w:val="00316DFF"/>
    <w:rsid w:val="00325B57"/>
    <w:rsid w:val="00326523"/>
    <w:rsid w:val="00336056"/>
    <w:rsid w:val="003544E1"/>
    <w:rsid w:val="00366398"/>
    <w:rsid w:val="00382BCE"/>
    <w:rsid w:val="003A0632"/>
    <w:rsid w:val="003A30E5"/>
    <w:rsid w:val="003A6ADF"/>
    <w:rsid w:val="003B5928"/>
    <w:rsid w:val="003D380F"/>
    <w:rsid w:val="003E160D"/>
    <w:rsid w:val="003F1D5F"/>
    <w:rsid w:val="003F55ED"/>
    <w:rsid w:val="00405128"/>
    <w:rsid w:val="00406CFF"/>
    <w:rsid w:val="00416B25"/>
    <w:rsid w:val="00420592"/>
    <w:rsid w:val="004319E0"/>
    <w:rsid w:val="00437E8C"/>
    <w:rsid w:val="00440225"/>
    <w:rsid w:val="00452D77"/>
    <w:rsid w:val="00456D06"/>
    <w:rsid w:val="00470BEE"/>
    <w:rsid w:val="004713E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7C5"/>
    <w:rsid w:val="004B6AD0"/>
    <w:rsid w:val="004C2D5D"/>
    <w:rsid w:val="004C33E1"/>
    <w:rsid w:val="004E01EB"/>
    <w:rsid w:val="004E2794"/>
    <w:rsid w:val="004F4926"/>
    <w:rsid w:val="00510392"/>
    <w:rsid w:val="00513E2A"/>
    <w:rsid w:val="00543446"/>
    <w:rsid w:val="00557B1C"/>
    <w:rsid w:val="00566A35"/>
    <w:rsid w:val="0056701E"/>
    <w:rsid w:val="005740D7"/>
    <w:rsid w:val="0058469F"/>
    <w:rsid w:val="005A0F26"/>
    <w:rsid w:val="005A1B10"/>
    <w:rsid w:val="005A6850"/>
    <w:rsid w:val="005B1B1B"/>
    <w:rsid w:val="005C4533"/>
    <w:rsid w:val="005C5932"/>
    <w:rsid w:val="005D3CA7"/>
    <w:rsid w:val="005D4CC1"/>
    <w:rsid w:val="005F4B91"/>
    <w:rsid w:val="005F55D2"/>
    <w:rsid w:val="0062312F"/>
    <w:rsid w:val="00625F2C"/>
    <w:rsid w:val="00641603"/>
    <w:rsid w:val="006618E9"/>
    <w:rsid w:val="00665086"/>
    <w:rsid w:val="0068194B"/>
    <w:rsid w:val="00692703"/>
    <w:rsid w:val="006A1962"/>
    <w:rsid w:val="006B5D48"/>
    <w:rsid w:val="006B7D7B"/>
    <w:rsid w:val="006C1A5E"/>
    <w:rsid w:val="006C1DDE"/>
    <w:rsid w:val="006C7DB9"/>
    <w:rsid w:val="006E1507"/>
    <w:rsid w:val="007002A3"/>
    <w:rsid w:val="00701593"/>
    <w:rsid w:val="00712D8B"/>
    <w:rsid w:val="007273B7"/>
    <w:rsid w:val="00733E0A"/>
    <w:rsid w:val="00742277"/>
    <w:rsid w:val="0074403D"/>
    <w:rsid w:val="00746D44"/>
    <w:rsid w:val="007538DC"/>
    <w:rsid w:val="00757803"/>
    <w:rsid w:val="00790D6B"/>
    <w:rsid w:val="0079206B"/>
    <w:rsid w:val="00796076"/>
    <w:rsid w:val="007B0A5B"/>
    <w:rsid w:val="007C0566"/>
    <w:rsid w:val="007C606B"/>
    <w:rsid w:val="007E6A61"/>
    <w:rsid w:val="007F2761"/>
    <w:rsid w:val="00801140"/>
    <w:rsid w:val="00803404"/>
    <w:rsid w:val="00834955"/>
    <w:rsid w:val="00855B59"/>
    <w:rsid w:val="00860461"/>
    <w:rsid w:val="00863A23"/>
    <w:rsid w:val="0086487C"/>
    <w:rsid w:val="00870B20"/>
    <w:rsid w:val="0087121D"/>
    <w:rsid w:val="008829F8"/>
    <w:rsid w:val="00885897"/>
    <w:rsid w:val="008A480D"/>
    <w:rsid w:val="008A6538"/>
    <w:rsid w:val="008A7876"/>
    <w:rsid w:val="008C7056"/>
    <w:rsid w:val="008F3B14"/>
    <w:rsid w:val="00901899"/>
    <w:rsid w:val="0090344B"/>
    <w:rsid w:val="00905715"/>
    <w:rsid w:val="0091321E"/>
    <w:rsid w:val="00913946"/>
    <w:rsid w:val="00924089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175"/>
    <w:rsid w:val="009A44CE"/>
    <w:rsid w:val="009C4DFC"/>
    <w:rsid w:val="009D44F8"/>
    <w:rsid w:val="009E3160"/>
    <w:rsid w:val="009F193C"/>
    <w:rsid w:val="009F220C"/>
    <w:rsid w:val="009F3B05"/>
    <w:rsid w:val="009F4931"/>
    <w:rsid w:val="00A14534"/>
    <w:rsid w:val="00A16DAA"/>
    <w:rsid w:val="00A24162"/>
    <w:rsid w:val="00A25023"/>
    <w:rsid w:val="00A266D5"/>
    <w:rsid w:val="00A270EA"/>
    <w:rsid w:val="00A34BA2"/>
    <w:rsid w:val="00A36F27"/>
    <w:rsid w:val="00A37A8F"/>
    <w:rsid w:val="00A42E32"/>
    <w:rsid w:val="00A435F0"/>
    <w:rsid w:val="00A46E63"/>
    <w:rsid w:val="00A51DC5"/>
    <w:rsid w:val="00A53DE1"/>
    <w:rsid w:val="00A615E1"/>
    <w:rsid w:val="00A63EA8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0E63"/>
    <w:rsid w:val="00B50F99"/>
    <w:rsid w:val="00B51D1B"/>
    <w:rsid w:val="00B540F4"/>
    <w:rsid w:val="00B60FD0"/>
    <w:rsid w:val="00B622DF"/>
    <w:rsid w:val="00B6332A"/>
    <w:rsid w:val="00B642AC"/>
    <w:rsid w:val="00B81760"/>
    <w:rsid w:val="00B8261E"/>
    <w:rsid w:val="00B8494C"/>
    <w:rsid w:val="00BA1546"/>
    <w:rsid w:val="00BB4E51"/>
    <w:rsid w:val="00BD1E40"/>
    <w:rsid w:val="00BD431F"/>
    <w:rsid w:val="00BE423E"/>
    <w:rsid w:val="00BF61AC"/>
    <w:rsid w:val="00C34173"/>
    <w:rsid w:val="00C44566"/>
    <w:rsid w:val="00C47FA6"/>
    <w:rsid w:val="00C57FC6"/>
    <w:rsid w:val="00C66A7D"/>
    <w:rsid w:val="00C774DD"/>
    <w:rsid w:val="00C779DA"/>
    <w:rsid w:val="00C81130"/>
    <w:rsid w:val="00C814F7"/>
    <w:rsid w:val="00C93184"/>
    <w:rsid w:val="00CA305F"/>
    <w:rsid w:val="00CA4B4D"/>
    <w:rsid w:val="00CB35C3"/>
    <w:rsid w:val="00CD323D"/>
    <w:rsid w:val="00CE3A5C"/>
    <w:rsid w:val="00CE4030"/>
    <w:rsid w:val="00CE64B3"/>
    <w:rsid w:val="00CF1A49"/>
    <w:rsid w:val="00D0630C"/>
    <w:rsid w:val="00D15EE2"/>
    <w:rsid w:val="00D243A9"/>
    <w:rsid w:val="00D305E5"/>
    <w:rsid w:val="00D37CD3"/>
    <w:rsid w:val="00D45EF5"/>
    <w:rsid w:val="00D66A52"/>
    <w:rsid w:val="00D66EFA"/>
    <w:rsid w:val="00D72A2D"/>
    <w:rsid w:val="00D9521A"/>
    <w:rsid w:val="00DA1D3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42DE"/>
    <w:rsid w:val="00E14498"/>
    <w:rsid w:val="00E2397A"/>
    <w:rsid w:val="00E254DB"/>
    <w:rsid w:val="00E300FC"/>
    <w:rsid w:val="00E362DB"/>
    <w:rsid w:val="00E42AD4"/>
    <w:rsid w:val="00E5632B"/>
    <w:rsid w:val="00E70240"/>
    <w:rsid w:val="00E71E6B"/>
    <w:rsid w:val="00E81CC5"/>
    <w:rsid w:val="00E85A87"/>
    <w:rsid w:val="00E85B4A"/>
    <w:rsid w:val="00E9528E"/>
    <w:rsid w:val="00E96EF1"/>
    <w:rsid w:val="00EA5099"/>
    <w:rsid w:val="00EC1351"/>
    <w:rsid w:val="00EC4CBF"/>
    <w:rsid w:val="00ED1020"/>
    <w:rsid w:val="00EE2CA8"/>
    <w:rsid w:val="00EF17E8"/>
    <w:rsid w:val="00EF51D9"/>
    <w:rsid w:val="00EF6319"/>
    <w:rsid w:val="00F130DD"/>
    <w:rsid w:val="00F14975"/>
    <w:rsid w:val="00F17039"/>
    <w:rsid w:val="00F24884"/>
    <w:rsid w:val="00F476C4"/>
    <w:rsid w:val="00F5621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D676"/>
  <w15:chartTrackingRefBased/>
  <w15:docId w15:val="{54870B5F-700F-40E2-A01B-F289394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F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6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oh9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rraform-Module-AW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soh97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zsoh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soh97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soh9\AppData\Local\Microsoft\Office\16.0\DTS\en-US%7b5390F438-02B4-4ACC-93C9-BB665D5B459F%7d\%7b2B45CD05-A5F3-4DED-9526-DF25C61FBDE5%7dtf16402488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EC8A-7026-4B71-AAF7-375CAA6E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{2B45CD05-A5F3-4DED-9526-DF25C61FBDE5}tf16402488</Template>
  <TotalTime>219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zsoh9</dc:creator>
  <cp:keywords/>
  <dc:description/>
  <cp:lastModifiedBy>Zeke Soh</cp:lastModifiedBy>
  <cp:revision>9</cp:revision>
  <cp:lastPrinted>2021-09-26T11:39:00Z</cp:lastPrinted>
  <dcterms:created xsi:type="dcterms:W3CDTF">2021-09-26T08:00:00Z</dcterms:created>
  <dcterms:modified xsi:type="dcterms:W3CDTF">2021-09-26T12:48:00Z</dcterms:modified>
  <cp:category/>
</cp:coreProperties>
</file>